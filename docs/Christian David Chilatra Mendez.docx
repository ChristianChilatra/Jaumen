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CD517D" w14:paraId="0F818F6E" w14:textId="77777777" w:rsidTr="00255704">
        <w:trPr>
          <w:trHeight w:val="2410"/>
        </w:trPr>
        <w:tc>
          <w:tcPr>
            <w:tcW w:w="3600" w:type="dxa"/>
            <w:vAlign w:val="bottom"/>
          </w:tcPr>
          <w:p w14:paraId="36FBB681" w14:textId="5977A2BE" w:rsidR="001B2ABD" w:rsidRPr="0059649E" w:rsidRDefault="0041213E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s-ES_tradnl"/>
              </w:rPr>
              <w:drawing>
                <wp:anchor distT="0" distB="0" distL="114300" distR="114300" simplePos="0" relativeHeight="251658240" behindDoc="0" locked="0" layoutInCell="1" allowOverlap="1" wp14:anchorId="46EA3568" wp14:editId="1510B0D5">
                  <wp:simplePos x="0" y="0"/>
                  <wp:positionH relativeFrom="column">
                    <wp:posOffset>412115</wp:posOffset>
                  </wp:positionH>
                  <wp:positionV relativeFrom="paragraph">
                    <wp:posOffset>-183515</wp:posOffset>
                  </wp:positionV>
                  <wp:extent cx="1536065" cy="1675765"/>
                  <wp:effectExtent l="57150" t="57150" r="45085" b="5778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763" b="15725"/>
                          <a:stretch/>
                        </pic:blipFill>
                        <pic:spPr bwMode="auto">
                          <a:xfrm>
                            <a:off x="0" y="0"/>
                            <a:ext cx="1536065" cy="1675765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softEdge rad="0"/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719530D4" w14:textId="64A6437B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center"/>
          </w:tcPr>
          <w:p w14:paraId="037F172D" w14:textId="25DB67EE" w:rsidR="001B2ABD" w:rsidRPr="000A46F3" w:rsidRDefault="0041213E" w:rsidP="00B15326">
            <w:pPr>
              <w:pStyle w:val="Ttulo"/>
              <w:rPr>
                <w:sz w:val="56"/>
                <w:szCs w:val="56"/>
                <w:lang w:val="en-US"/>
              </w:rPr>
            </w:pPr>
            <w:r w:rsidRPr="000A46F3">
              <w:rPr>
                <w:sz w:val="56"/>
                <w:szCs w:val="56"/>
                <w:lang w:val="en-US"/>
              </w:rPr>
              <w:t>C</w:t>
            </w:r>
            <w:r w:rsidRPr="000A46F3">
              <w:rPr>
                <w:caps w:val="0"/>
                <w:sz w:val="56"/>
                <w:szCs w:val="56"/>
                <w:lang w:val="en-US"/>
              </w:rPr>
              <w:t>hristian David Chilatra Mendez</w:t>
            </w:r>
          </w:p>
          <w:p w14:paraId="3DA8CB07" w14:textId="23805C57" w:rsidR="001B2ABD" w:rsidRPr="000A46F3" w:rsidRDefault="000A46F3" w:rsidP="00E945BE">
            <w:pPr>
              <w:pStyle w:val="Subttulo"/>
              <w:rPr>
                <w:lang w:val="en-US"/>
              </w:rPr>
            </w:pPr>
            <w:r w:rsidRPr="00E945BE">
              <w:rPr>
                <w:spacing w:val="0"/>
                <w:w w:val="92"/>
                <w:sz w:val="24"/>
                <w:szCs w:val="22"/>
                <w:lang w:val="en-US"/>
              </w:rPr>
              <w:t>Frontend Develope</w:t>
            </w:r>
            <w:r w:rsidRPr="00E945BE">
              <w:rPr>
                <w:spacing w:val="20"/>
                <w:w w:val="92"/>
                <w:sz w:val="24"/>
                <w:szCs w:val="22"/>
                <w:lang w:val="en-US"/>
              </w:rPr>
              <w:t>r</w:t>
            </w:r>
          </w:p>
        </w:tc>
      </w:tr>
      <w:tr w:rsidR="001B2ABD" w:rsidRPr="006D33E0" w14:paraId="2B6604B8" w14:textId="77777777" w:rsidTr="00804AA5">
        <w:tc>
          <w:tcPr>
            <w:tcW w:w="3600" w:type="dxa"/>
          </w:tcPr>
          <w:sdt>
            <w:sdtPr>
              <w:id w:val="-1711873194"/>
              <w:placeholder>
                <w:docPart w:val="F14F6EF275224BABBFDC63DDDB884FEE"/>
              </w:placeholder>
              <w:temporary/>
              <w:showingPlcHdr/>
              <w15:appearance w15:val="hidden"/>
            </w:sdtPr>
            <w:sdtEndPr/>
            <w:sdtContent>
              <w:p w14:paraId="69E04296" w14:textId="655FB981" w:rsidR="00036450" w:rsidRPr="0059649E" w:rsidRDefault="00036450" w:rsidP="00C97EC4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5B677525" w14:textId="44657E40" w:rsidR="00036450" w:rsidRDefault="00C97EC4" w:rsidP="00036450">
            <w:r w:rsidRPr="00C97EC4">
              <w:t xml:space="preserve">Apasionado por el desarrollo, iniciando mi carrera como </w:t>
            </w:r>
            <w:proofErr w:type="spellStart"/>
            <w:r w:rsidRPr="00C97EC4">
              <w:t>Frontend</w:t>
            </w:r>
            <w:proofErr w:type="spellEnd"/>
            <w:r w:rsidRPr="00C97EC4">
              <w:t xml:space="preserve"> </w:t>
            </w:r>
            <w:proofErr w:type="spellStart"/>
            <w:r w:rsidRPr="00C97EC4">
              <w:t>Developer</w:t>
            </w:r>
            <w:proofErr w:type="spellEnd"/>
            <w:r w:rsidRPr="00C97EC4">
              <w:t xml:space="preserve"> y con mucho interés por obtener crecimiento personal y laboral.</w:t>
            </w:r>
          </w:p>
          <w:sdt>
            <w:sdtPr>
              <w:id w:val="-1954003311"/>
              <w:placeholder>
                <w:docPart w:val="076CFC9BD25B47758C417F59DC8B95F2"/>
              </w:placeholder>
              <w:temporary/>
              <w:showingPlcHdr/>
              <w15:appearance w15:val="hidden"/>
            </w:sdtPr>
            <w:sdtEndPr/>
            <w:sdtContent>
              <w:p w14:paraId="2B05E190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473B9B02F0794497A66DDFFE79AF2694"/>
              </w:placeholder>
              <w:temporary/>
              <w:showingPlcHdr/>
              <w15:appearance w15:val="hidden"/>
            </w:sdtPr>
            <w:sdtEndPr/>
            <w:sdtContent>
              <w:p w14:paraId="1BAB11FA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0CDD744C" w14:textId="1DA69BD1" w:rsidR="004D3011" w:rsidRPr="0059649E" w:rsidRDefault="00255704" w:rsidP="004D3011">
            <w:r>
              <w:t>+57 3222264771</w:t>
            </w:r>
          </w:p>
          <w:p w14:paraId="26C33E3C" w14:textId="77777777" w:rsidR="004D3011" w:rsidRPr="0059649E" w:rsidRDefault="004D3011" w:rsidP="004D3011"/>
          <w:sdt>
            <w:sdtPr>
              <w:id w:val="67859272"/>
              <w:placeholder>
                <w:docPart w:val="623E598D8A9A4D4AA6905DE3AC6B17D3"/>
              </w:placeholder>
              <w:temporary/>
              <w:showingPlcHdr/>
              <w15:appearance w15:val="hidden"/>
            </w:sdtPr>
            <w:sdtEndPr/>
            <w:sdtContent>
              <w:p w14:paraId="2B37473C" w14:textId="77777777" w:rsidR="004D3011" w:rsidRPr="0059649E" w:rsidRDefault="004D3011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sdt>
            <w:sdtPr>
              <w:id w:val="-720132143"/>
              <w:placeholder>
                <w:docPart w:val="ACAE82EEC87548DE9EE7F746EE063DB7"/>
              </w:placeholder>
              <w:temporary/>
              <w:showingPlcHdr/>
              <w15:appearance w15:val="hidden"/>
            </w:sdtPr>
            <w:sdtEndPr/>
            <w:sdtContent>
              <w:p w14:paraId="02B48E8F" w14:textId="77777777" w:rsidR="004D3011" w:rsidRPr="0059649E" w:rsidRDefault="00E4381A" w:rsidP="004D3011">
                <w:r w:rsidRPr="0059649E">
                  <w:rPr>
                    <w:lang w:bidi="es-ES"/>
                  </w:rPr>
                  <w:t>El sitio web va aquí</w:t>
                </w:r>
              </w:p>
            </w:sdtContent>
          </w:sdt>
          <w:p w14:paraId="63CDBB8B" w14:textId="77777777" w:rsidR="004D3011" w:rsidRPr="0059649E" w:rsidRDefault="004D3011" w:rsidP="004D3011"/>
          <w:sdt>
            <w:sdtPr>
              <w:id w:val="-240260293"/>
              <w:placeholder>
                <w:docPart w:val="7E751E7BE53F4DBFBD54974A98870415"/>
              </w:placeholder>
              <w:temporary/>
              <w:showingPlcHdr/>
              <w15:appearance w15:val="hidden"/>
            </w:sdtPr>
            <w:sdtEndPr/>
            <w:sdtContent>
              <w:p w14:paraId="66A0BB28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3F38E172" w14:textId="13D6232F" w:rsidR="00036450" w:rsidRPr="009A09AC" w:rsidRDefault="005C20A6" w:rsidP="004D3011">
            <w:pPr>
              <w:rPr>
                <w:rStyle w:val="Hipervnculo"/>
                <w:szCs w:val="18"/>
              </w:rPr>
            </w:pPr>
            <w:r>
              <w:rPr>
                <w:color w:val="B85A22" w:themeColor="accent2" w:themeShade="BF"/>
                <w:szCs w:val="18"/>
                <w:u w:val="single"/>
              </w:rPr>
              <w:t>Chilatra1998@gmail.com</w:t>
            </w:r>
          </w:p>
          <w:p w14:paraId="042DAC2F" w14:textId="77777777" w:rsidR="004142CD" w:rsidRPr="0059649E" w:rsidRDefault="004142CD" w:rsidP="004142CD"/>
          <w:p w14:paraId="12EBE647" w14:textId="51D02C48" w:rsidR="004D3011" w:rsidRPr="0059649E" w:rsidRDefault="004D3011" w:rsidP="004D3011"/>
        </w:tc>
        <w:tc>
          <w:tcPr>
            <w:tcW w:w="720" w:type="dxa"/>
          </w:tcPr>
          <w:p w14:paraId="7EEDEA6F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847B0D2" w14:textId="46127861" w:rsidR="001B2ABD" w:rsidRPr="0059649E" w:rsidRDefault="0041213E" w:rsidP="00036450">
            <w:pPr>
              <w:pStyle w:val="Ttulo2"/>
            </w:pPr>
            <w:r>
              <w:t>RESUMEN pROFESIONAL</w:t>
            </w:r>
          </w:p>
          <w:p w14:paraId="09AE2E29" w14:textId="584F9AD7" w:rsidR="00707F5A" w:rsidRDefault="00A517F5" w:rsidP="00521EB4">
            <w:r>
              <w:t xml:space="preserve">Si bien </w:t>
            </w:r>
            <w:r w:rsidR="00C475F7">
              <w:t xml:space="preserve">mi experiencia en el </w:t>
            </w:r>
            <w:r w:rsidR="00826AFD">
              <w:t xml:space="preserve">área laboral como desarrollador </w:t>
            </w:r>
            <w:r w:rsidR="00661619">
              <w:t>no ha iniciado</w:t>
            </w:r>
            <w:r w:rsidR="00826AFD">
              <w:t xml:space="preserve">, mis conocimientos y capacidad de responder a los cambios y </w:t>
            </w:r>
            <w:r w:rsidR="0032202A">
              <w:t>progresos destacan como herramientas de gran valo</w:t>
            </w:r>
            <w:r w:rsidR="00C723FB">
              <w:t>r</w:t>
            </w:r>
            <w:r w:rsidR="001B616C">
              <w:t xml:space="preserve">. </w:t>
            </w:r>
            <w:r w:rsidR="001D085E">
              <w:t xml:space="preserve">La pasión y </w:t>
            </w:r>
            <w:r w:rsidR="00F66096">
              <w:t xml:space="preserve">gusto por la programación me han confirmado la vocación por el Desarrollo </w:t>
            </w:r>
            <w:proofErr w:type="spellStart"/>
            <w:r w:rsidR="00F66096">
              <w:t>Frontend</w:t>
            </w:r>
            <w:proofErr w:type="spellEnd"/>
            <w:r w:rsidR="007E4E43">
              <w:t xml:space="preserve"> </w:t>
            </w:r>
            <w:r w:rsidR="006B0A26">
              <w:t xml:space="preserve">teniendo la certeza de que bajo el </w:t>
            </w:r>
            <w:r w:rsidR="001E42F5">
              <w:t xml:space="preserve">cargo podre demostrar las capacidades </w:t>
            </w:r>
            <w:r w:rsidR="00D33F88">
              <w:t xml:space="preserve">de trabajo en equipo, autonomía, responsabilidad y valores que </w:t>
            </w:r>
            <w:r w:rsidR="009E6C27">
              <w:t>fomenten</w:t>
            </w:r>
            <w:r w:rsidR="00D33F88">
              <w:t xml:space="preserve"> un gran equipo de trabajo con </w:t>
            </w:r>
            <w:r w:rsidR="0077591A">
              <w:t>ambiciones.</w:t>
            </w:r>
          </w:p>
          <w:p w14:paraId="2EA837BD" w14:textId="77777777" w:rsidR="00110763" w:rsidRDefault="000012BC" w:rsidP="00EF72DC">
            <w:r>
              <w:t xml:space="preserve">Mi objetivo es </w:t>
            </w:r>
            <w:r w:rsidR="003425A7">
              <w:t xml:space="preserve">crecer como </w:t>
            </w:r>
            <w:proofErr w:type="spellStart"/>
            <w:r w:rsidR="003425A7">
              <w:t>Frontend</w:t>
            </w:r>
            <w:proofErr w:type="spellEnd"/>
            <w:r w:rsidR="003425A7">
              <w:t xml:space="preserve"> </w:t>
            </w:r>
            <w:proofErr w:type="spellStart"/>
            <w:r w:rsidR="003425A7">
              <w:t>Developer</w:t>
            </w:r>
            <w:proofErr w:type="spellEnd"/>
            <w:r w:rsidR="003425A7">
              <w:t xml:space="preserve"> en conocimientos y experiencia</w:t>
            </w:r>
            <w:r w:rsidR="00F31C47">
              <w:t>,</w:t>
            </w:r>
            <w:r w:rsidR="003425A7">
              <w:t xml:space="preserve"> </w:t>
            </w:r>
            <w:r w:rsidR="00F31C47">
              <w:t xml:space="preserve">incursionar en primer empleo como </w:t>
            </w:r>
            <w:r w:rsidR="00EF72DC">
              <w:t>programador</w:t>
            </w:r>
            <w:r w:rsidR="00F31C47">
              <w:t xml:space="preserve"> </w:t>
            </w:r>
            <w:r w:rsidR="00EF72DC">
              <w:t>iniciando</w:t>
            </w:r>
            <w:r w:rsidR="00F31C47">
              <w:t xml:space="preserve"> una etapa de </w:t>
            </w:r>
            <w:r w:rsidR="00110763">
              <w:t xml:space="preserve">evolución </w:t>
            </w:r>
            <w:r w:rsidR="00F31C47">
              <w:t>personal y laboral.</w:t>
            </w:r>
            <w:r w:rsidR="00EF72DC">
              <w:t xml:space="preserve"> </w:t>
            </w:r>
          </w:p>
          <w:p w14:paraId="7EBCED03" w14:textId="40F5089E" w:rsidR="00EF72DC" w:rsidRPr="0059649E" w:rsidRDefault="00110763" w:rsidP="00EF72DC">
            <w:r>
              <w:t>Actualmente me encuentro f</w:t>
            </w:r>
            <w:r w:rsidR="0031534A">
              <w:t xml:space="preserve">inalizando </w:t>
            </w:r>
            <w:r w:rsidR="00EF72DC">
              <w:t>Ingeniería de Sistemas</w:t>
            </w:r>
            <w:r>
              <w:t xml:space="preserve"> y </w:t>
            </w:r>
            <w:r w:rsidR="00A50695">
              <w:t xml:space="preserve">Laboro como Ingeniero de Soporte Técnico </w:t>
            </w:r>
            <w:r w:rsidR="00EF72DC">
              <w:t>con conocimientos en el área de soporte, reconocimiento</w:t>
            </w:r>
            <w:r w:rsidR="00A50695">
              <w:t xml:space="preserve">, </w:t>
            </w:r>
            <w:r w:rsidR="00EF72DC">
              <w:t xml:space="preserve">análisis </w:t>
            </w:r>
            <w:r w:rsidR="00A50695">
              <w:t xml:space="preserve">y resolución </w:t>
            </w:r>
            <w:r w:rsidR="00EF72DC">
              <w:t>de problemas</w:t>
            </w:r>
            <w:r w:rsidR="0031534A">
              <w:t>.</w:t>
            </w:r>
          </w:p>
          <w:sdt>
            <w:sdtPr>
              <w:id w:val="1001553383"/>
              <w:placeholder>
                <w:docPart w:val="94A2F30CD47D4641B2B9498BC89123D4"/>
              </w:placeholder>
              <w:temporary/>
              <w:showingPlcHdr/>
              <w15:appearance w15:val="hidden"/>
            </w:sdtPr>
            <w:sdtEndPr/>
            <w:sdtContent>
              <w:p w14:paraId="5D4F068F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3BBB940F" w14:textId="4CD0056B" w:rsidR="00036450" w:rsidRPr="0059649E" w:rsidRDefault="00A50695" w:rsidP="00B359E4">
            <w:pPr>
              <w:pStyle w:val="Ttulo4"/>
              <w:rPr>
                <w:bCs/>
              </w:rPr>
            </w:pPr>
            <w:proofErr w:type="spellStart"/>
            <w:r>
              <w:t>Asic</w:t>
            </w:r>
            <w:proofErr w:type="spellEnd"/>
            <w:r>
              <w:t xml:space="preserve"> </w:t>
            </w:r>
            <w:proofErr w:type="spellStart"/>
            <w:r>
              <w:t>Americas</w:t>
            </w:r>
            <w:proofErr w:type="spellEnd"/>
            <w:r w:rsidR="00036450" w:rsidRPr="0059649E">
              <w:rPr>
                <w:lang w:bidi="es-ES"/>
              </w:rPr>
              <w:t xml:space="preserve"> </w:t>
            </w:r>
            <w:r>
              <w:t xml:space="preserve">– </w:t>
            </w:r>
            <w:r w:rsidR="00681B7C">
              <w:t>Técnico</w:t>
            </w:r>
            <w:r>
              <w:t xml:space="preserve"> de Soporte Senior</w:t>
            </w:r>
          </w:p>
          <w:p w14:paraId="262BE3CF" w14:textId="1852F7DC" w:rsidR="00036450" w:rsidRPr="0059649E" w:rsidRDefault="0088579C" w:rsidP="00BB2798">
            <w:pPr>
              <w:pStyle w:val="Fecha"/>
              <w:numPr>
                <w:ilvl w:val="0"/>
                <w:numId w:val="16"/>
              </w:numPr>
            </w:pPr>
            <w:r>
              <w:t>08/04/2019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t>Actualmente Laborando</w:t>
            </w:r>
          </w:p>
          <w:p w14:paraId="46E10918" w14:textId="63FF4407" w:rsidR="00DD0BF5" w:rsidRDefault="00DD0BF5" w:rsidP="00036450"/>
          <w:p w14:paraId="52E1B056" w14:textId="406DD174" w:rsidR="009C01CD" w:rsidRDefault="001914F8" w:rsidP="00036450">
            <w:pPr>
              <w:rPr>
                <w:lang w:val="es-MX"/>
              </w:rPr>
            </w:pPr>
            <w:r w:rsidRPr="001914F8">
              <w:rPr>
                <w:lang w:val="es-MX"/>
              </w:rPr>
              <w:t>Brindar acompañamiento de soporte frente a incidentes y requerimientos de microinformática a nivel de software y hardware</w:t>
            </w:r>
            <w:r>
              <w:rPr>
                <w:lang w:val="es-MX"/>
              </w:rPr>
              <w:t xml:space="preserve">, </w:t>
            </w:r>
            <w:r w:rsidR="008E7AF1" w:rsidRPr="008E7AF1">
              <w:rPr>
                <w:lang w:val="es-MX"/>
              </w:rPr>
              <w:t xml:space="preserve">atención en sitio al usuario </w:t>
            </w:r>
            <w:r w:rsidR="00CC6B13">
              <w:rPr>
                <w:lang w:val="es-MX"/>
              </w:rPr>
              <w:t>dando</w:t>
            </w:r>
            <w:r w:rsidR="008E7AF1" w:rsidRPr="008E7AF1">
              <w:rPr>
                <w:lang w:val="es-MX"/>
              </w:rPr>
              <w:t xml:space="preserve"> acompañamiento en procesos internos de la compañía</w:t>
            </w:r>
            <w:r w:rsidR="008E7AF1">
              <w:rPr>
                <w:lang w:val="es-MX"/>
              </w:rPr>
              <w:t xml:space="preserve"> </w:t>
            </w:r>
            <w:r w:rsidR="002C4B8F" w:rsidRPr="002C4B8F">
              <w:rPr>
                <w:lang w:val="es-MX"/>
              </w:rPr>
              <w:t>como la creación de accesos</w:t>
            </w:r>
            <w:r w:rsidR="002C4B8F">
              <w:rPr>
                <w:lang w:val="es-MX"/>
              </w:rPr>
              <w:t xml:space="preserve">, </w:t>
            </w:r>
            <w:r w:rsidR="002C4B8F" w:rsidRPr="002C4B8F">
              <w:rPr>
                <w:lang w:val="es-MX"/>
              </w:rPr>
              <w:t xml:space="preserve">soporte en aplicaciones y escalamiento </w:t>
            </w:r>
            <w:r w:rsidR="00CC6B13">
              <w:rPr>
                <w:lang w:val="es-MX"/>
              </w:rPr>
              <w:t>a áreas</w:t>
            </w:r>
            <w:r w:rsidR="002C4B8F" w:rsidRPr="002C4B8F">
              <w:rPr>
                <w:lang w:val="es-MX"/>
              </w:rPr>
              <w:t xml:space="preserve"> </w:t>
            </w:r>
            <w:r w:rsidR="00CC6B13">
              <w:rPr>
                <w:lang w:val="es-MX"/>
              </w:rPr>
              <w:t>resolutoras</w:t>
            </w:r>
            <w:r w:rsidR="0081222A">
              <w:rPr>
                <w:lang w:val="es-MX"/>
              </w:rPr>
              <w:t>.</w:t>
            </w:r>
          </w:p>
          <w:p w14:paraId="5009192C" w14:textId="08177D9C" w:rsidR="0081222A" w:rsidRDefault="0081222A" w:rsidP="00036450">
            <w:pPr>
              <w:rPr>
                <w:lang w:val="es-MX"/>
              </w:rPr>
            </w:pPr>
          </w:p>
          <w:p w14:paraId="3890528E" w14:textId="789644F6" w:rsidR="00036450" w:rsidRPr="0059649E" w:rsidRDefault="0081222A" w:rsidP="002A681B">
            <w:r>
              <w:rPr>
                <w:lang w:val="es-MX"/>
              </w:rPr>
              <w:t xml:space="preserve">El logro </w:t>
            </w:r>
            <w:r w:rsidR="00656153">
              <w:rPr>
                <w:lang w:val="es-MX"/>
              </w:rPr>
              <w:t>más</w:t>
            </w:r>
            <w:r>
              <w:rPr>
                <w:lang w:val="es-MX"/>
              </w:rPr>
              <w:t xml:space="preserve"> representativo siempre </w:t>
            </w:r>
            <w:r w:rsidR="00656153">
              <w:rPr>
                <w:lang w:val="es-MX"/>
              </w:rPr>
              <w:t>es</w:t>
            </w:r>
            <w:r>
              <w:rPr>
                <w:lang w:val="es-MX"/>
              </w:rPr>
              <w:t xml:space="preserve"> la satisfacción del </w:t>
            </w:r>
            <w:r w:rsidR="00516147">
              <w:rPr>
                <w:lang w:val="es-MX"/>
              </w:rPr>
              <w:t xml:space="preserve">usuario, culminar </w:t>
            </w:r>
            <w:r w:rsidR="00656153">
              <w:rPr>
                <w:lang w:val="es-MX"/>
              </w:rPr>
              <w:t>procesos</w:t>
            </w:r>
            <w:r w:rsidR="00516147">
              <w:rPr>
                <w:lang w:val="es-MX"/>
              </w:rPr>
              <w:t xml:space="preserve"> con gran persistencia obteniendo SIEMPRE </w:t>
            </w:r>
            <w:r w:rsidR="00656153">
              <w:rPr>
                <w:lang w:val="es-MX"/>
              </w:rPr>
              <w:t xml:space="preserve">la </w:t>
            </w:r>
            <w:r w:rsidR="00FB643E">
              <w:rPr>
                <w:lang w:val="es-MX"/>
              </w:rPr>
              <w:t xml:space="preserve">solución </w:t>
            </w:r>
            <w:r w:rsidR="00656153">
              <w:rPr>
                <w:lang w:val="es-MX"/>
              </w:rPr>
              <w:t>del</w:t>
            </w:r>
            <w:r w:rsidR="00FB643E">
              <w:rPr>
                <w:lang w:val="es-MX"/>
              </w:rPr>
              <w:t xml:space="preserve"> sistema.</w:t>
            </w:r>
          </w:p>
          <w:p w14:paraId="7234EE8E" w14:textId="0A90CB06" w:rsidR="002A681B" w:rsidRDefault="004A4574" w:rsidP="002A681B">
            <w:pPr>
              <w:pStyle w:val="Ttulo2"/>
            </w:pPr>
            <w:r>
              <w:t>Conocimientos</w:t>
            </w:r>
          </w:p>
          <w:p w14:paraId="41264C19" w14:textId="7FA12830" w:rsidR="006F2C54" w:rsidRPr="001D6E09" w:rsidRDefault="006F2C54" w:rsidP="006F2C54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2FD1859E" wp14:editId="118455AD">
                  <wp:simplePos x="0" y="0"/>
                  <wp:positionH relativeFrom="column">
                    <wp:posOffset>2684349</wp:posOffset>
                  </wp:positionH>
                  <wp:positionV relativeFrom="paragraph">
                    <wp:posOffset>106934</wp:posOffset>
                  </wp:positionV>
                  <wp:extent cx="262890" cy="262890"/>
                  <wp:effectExtent l="0" t="0" r="3810" b="3810"/>
                  <wp:wrapTight wrapText="bothSides">
                    <wp:wrapPolygon edited="0">
                      <wp:start x="6261" y="0"/>
                      <wp:lineTo x="0" y="7826"/>
                      <wp:lineTo x="0" y="12522"/>
                      <wp:lineTo x="6261" y="20348"/>
                      <wp:lineTo x="14087" y="20348"/>
                      <wp:lineTo x="20348" y="12522"/>
                      <wp:lineTo x="20348" y="7826"/>
                      <wp:lineTo x="14087" y="0"/>
                      <wp:lineTo x="6261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ABE811F" wp14:editId="750698AC">
                  <wp:simplePos x="0" y="0"/>
                  <wp:positionH relativeFrom="column">
                    <wp:posOffset>1792148</wp:posOffset>
                  </wp:positionH>
                  <wp:positionV relativeFrom="paragraph">
                    <wp:posOffset>106960</wp:posOffset>
                  </wp:positionV>
                  <wp:extent cx="365760" cy="219075"/>
                  <wp:effectExtent l="0" t="0" r="0" b="9525"/>
                  <wp:wrapThrough wrapText="bothSides">
                    <wp:wrapPolygon edited="0">
                      <wp:start x="0" y="0"/>
                      <wp:lineTo x="0" y="20661"/>
                      <wp:lineTo x="20250" y="20661"/>
                      <wp:lineTo x="20250" y="0"/>
                      <wp:lineTo x="0" y="0"/>
                    </wp:wrapPolygon>
                  </wp:wrapThrough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5E15194" wp14:editId="085B2D2F">
                  <wp:simplePos x="0" y="0"/>
                  <wp:positionH relativeFrom="column">
                    <wp:posOffset>1075334</wp:posOffset>
                  </wp:positionH>
                  <wp:positionV relativeFrom="paragraph">
                    <wp:posOffset>121539</wp:posOffset>
                  </wp:positionV>
                  <wp:extent cx="204826" cy="204826"/>
                  <wp:effectExtent l="0" t="0" r="5080" b="5080"/>
                  <wp:wrapThrough wrapText="bothSides">
                    <wp:wrapPolygon edited="0">
                      <wp:start x="0" y="0"/>
                      <wp:lineTo x="0" y="20124"/>
                      <wp:lineTo x="20124" y="20124"/>
                      <wp:lineTo x="20124" y="0"/>
                      <wp:lineTo x="0" y="0"/>
                    </wp:wrapPolygon>
                  </wp:wrapThrough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26" cy="2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color w:val="FFFFFF" w:themeColor="background1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1A167D4" wp14:editId="1F654F32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132334</wp:posOffset>
                      </wp:positionV>
                      <wp:extent cx="197485" cy="197485"/>
                      <wp:effectExtent l="0" t="0" r="0" b="12065"/>
                      <wp:wrapTight wrapText="bothSides">
                        <wp:wrapPolygon edited="0">
                          <wp:start x="0" y="0"/>
                          <wp:lineTo x="0" y="20836"/>
                          <wp:lineTo x="18752" y="20836"/>
                          <wp:lineTo x="18752" y="0"/>
                          <wp:lineTo x="0" y="0"/>
                        </wp:wrapPolygon>
                      </wp:wrapTight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485" cy="197485"/>
                                <a:chOff x="0" y="0"/>
                                <a:chExt cx="3962527" cy="41936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n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" y="0"/>
                                  <a:ext cx="3962400" cy="396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3961875"/>
                                  <a:ext cx="3962400" cy="23177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390D31" w14:textId="2A678E88" w:rsidR="004A4574" w:rsidRPr="004A4574" w:rsidRDefault="006D33E0" w:rsidP="004A4574">
                                    <w:pPr>
                                      <w:rPr>
                                        <w:szCs w:val="18"/>
                                      </w:rPr>
                                    </w:pPr>
                                    <w:hyperlink r:id="rId20" w:history="1">
                                      <w:r w:rsidR="004A4574" w:rsidRPr="004A4574">
                                        <w:rPr>
                                          <w:rStyle w:val="Hipervnculo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A4574" w:rsidRPr="004A4574">
                                      <w:rPr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1" w:history="1">
                                      <w:r w:rsidR="004A4574" w:rsidRPr="004A4574">
                                        <w:rPr>
                                          <w:rStyle w:val="Hipervnculo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A167D4" id="Grupo 5" o:spid="_x0000_s1026" style="position:absolute;margin-left:1.7pt;margin-top:10.4pt;width:15.55pt;height:15.55pt;z-index:-251657216" coordsize="39625,41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" o:spid="_x0000_s1027" type="#_x0000_t75" style="position:absolute;left:1;width:39624;height:39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">
                        <v:imagedata r:id="rId22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4" o:spid="_x0000_s1028" type="#_x0000_t202" style="position:absolute;top:39618;width:39624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      <v:textbox>
                          <w:txbxContent>
                            <w:p w14:paraId="49390D31" w14:textId="2A678E88" w:rsidR="004A4574" w:rsidRPr="004A4574" w:rsidRDefault="006D33E0" w:rsidP="004A4574">
                              <w:pPr>
                                <w:rPr>
                                  <w:szCs w:val="18"/>
                                </w:rPr>
                              </w:pPr>
                              <w:hyperlink r:id="rId23" w:history="1">
                                <w:r w:rsidR="004A4574" w:rsidRPr="004A4574">
                                  <w:rPr>
                                    <w:rStyle w:val="Hipervnculo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4A4574" w:rsidRPr="004A4574">
                                <w:rPr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4A4574" w:rsidRPr="004A4574">
                                  <w:rPr>
                                    <w:rStyle w:val="Hipervnculo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</w:p>
          <w:p w14:paraId="0077BCC0" w14:textId="698D47A1" w:rsidR="006F2C54" w:rsidRPr="001D6E09" w:rsidRDefault="00057630" w:rsidP="00057630">
            <w:pPr>
              <w:rPr>
                <w:lang w:val="en-US"/>
              </w:rPr>
            </w:pPr>
            <w:r w:rsidRPr="001D6E09">
              <w:rPr>
                <w:lang w:val="en-US"/>
              </w:rPr>
              <w:t xml:space="preserve"> JavaScript HTML                    </w:t>
            </w:r>
            <w:proofErr w:type="gramStart"/>
            <w:r w:rsidRPr="001D6E09">
              <w:rPr>
                <w:lang w:val="en-US"/>
              </w:rPr>
              <w:t>CSS</w:t>
            </w:r>
            <w:r w:rsidR="00E3371A" w:rsidRPr="001D6E09">
              <w:rPr>
                <w:lang w:val="en-US"/>
              </w:rPr>
              <w:t xml:space="preserve">  </w:t>
            </w:r>
            <w:r w:rsidR="00AE6093">
              <w:rPr>
                <w:lang w:val="en-US"/>
              </w:rPr>
              <w:t>Git</w:t>
            </w:r>
            <w:proofErr w:type="gramEnd"/>
            <w:r w:rsidR="006F2C54" w:rsidRPr="001D6E09">
              <w:rPr>
                <w:lang w:val="en-US"/>
              </w:rPr>
              <w:t xml:space="preserve"> </w:t>
            </w:r>
          </w:p>
          <w:p w14:paraId="2ACB1E26" w14:textId="14281AAB" w:rsidR="006F2C54" w:rsidRPr="001D6E09" w:rsidRDefault="006F2C54" w:rsidP="00057630">
            <w:pPr>
              <w:rPr>
                <w:lang w:val="en-US"/>
              </w:rPr>
            </w:pPr>
          </w:p>
          <w:p w14:paraId="660381EB" w14:textId="2A9ACB6E" w:rsidR="0028058D" w:rsidRPr="001D6E09" w:rsidRDefault="0028058D" w:rsidP="006F2C54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7BDB74C" wp14:editId="4AF440CC">
                  <wp:simplePos x="0" y="0"/>
                  <wp:positionH relativeFrom="column">
                    <wp:posOffset>1470025</wp:posOffset>
                  </wp:positionH>
                  <wp:positionV relativeFrom="paragraph">
                    <wp:posOffset>75733</wp:posOffset>
                  </wp:positionV>
                  <wp:extent cx="248285" cy="248285"/>
                  <wp:effectExtent l="0" t="0" r="0" b="0"/>
                  <wp:wrapThrough wrapText="bothSides">
                    <wp:wrapPolygon edited="0">
                      <wp:start x="1657" y="0"/>
                      <wp:lineTo x="0" y="4972"/>
                      <wp:lineTo x="0" y="16573"/>
                      <wp:lineTo x="1657" y="19887"/>
                      <wp:lineTo x="18230" y="19887"/>
                      <wp:lineTo x="19887" y="16573"/>
                      <wp:lineTo x="19887" y="4972"/>
                      <wp:lineTo x="18230" y="0"/>
                      <wp:lineTo x="1657" y="0"/>
                    </wp:wrapPolygon>
                  </wp:wrapThrough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" cy="24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04591718" wp14:editId="58815880">
                      <wp:simplePos x="0" y="0"/>
                      <wp:positionH relativeFrom="column">
                        <wp:posOffset>474040</wp:posOffset>
                      </wp:positionH>
                      <wp:positionV relativeFrom="paragraph">
                        <wp:posOffset>103292</wp:posOffset>
                      </wp:positionV>
                      <wp:extent cx="248285" cy="233680"/>
                      <wp:effectExtent l="0" t="0" r="0" b="13970"/>
                      <wp:wrapThrough wrapText="bothSides">
                        <wp:wrapPolygon edited="0">
                          <wp:start x="1657" y="0"/>
                          <wp:lineTo x="0" y="1761"/>
                          <wp:lineTo x="0" y="21130"/>
                          <wp:lineTo x="19887" y="21130"/>
                          <wp:lineTo x="19887" y="1761"/>
                          <wp:lineTo x="18230" y="0"/>
                          <wp:lineTo x="1657" y="0"/>
                        </wp:wrapPolygon>
                      </wp:wrapThrough>
                      <wp:docPr id="21" name="Grupo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285" cy="233680"/>
                                <a:chOff x="0" y="0"/>
                                <a:chExt cx="3962400" cy="41941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2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2400" cy="396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3962400"/>
                                  <a:ext cx="3962400" cy="23177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E2ADAC" w14:textId="2FBEAD2D" w:rsidR="006F2C54" w:rsidRPr="006F2C54" w:rsidRDefault="006D33E0" w:rsidP="006F2C54">
                                    <w:pPr>
                                      <w:rPr>
                                        <w:szCs w:val="18"/>
                                      </w:rPr>
                                    </w:pPr>
                                    <w:hyperlink r:id="rId29" w:history="1">
                                      <w:r w:rsidR="006F2C54" w:rsidRPr="006F2C54">
                                        <w:rPr>
                                          <w:rStyle w:val="Hipervnculo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6F2C54" w:rsidRPr="006F2C54">
                                      <w:rPr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0" w:history="1">
                                      <w:r w:rsidR="006F2C54" w:rsidRPr="006F2C54">
                                        <w:rPr>
                                          <w:rStyle w:val="Hipervnculo"/>
                                          <w:szCs w:val="18"/>
                                        </w:rPr>
                                        <w:t>CC BY-NC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591718" id="Grupo 21" o:spid="_x0000_s1029" style="position:absolute;margin-left:37.35pt;margin-top:8.15pt;width:19.55pt;height:18.4pt;z-index:251663360" coordsize="39624,41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">
                      <v:shape id="Imagen 19" o:spid="_x0000_s1030" type="#_x0000_t75" style="position:absolute;width:39624;height:39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">
                        <v:imagedata r:id="rId31" o:title=""/>
                      </v:shape>
                      <v:shape id="Cuadro de texto 20" o:spid="_x0000_s1031" type="#_x0000_t202" style="position:absolute;top:39624;width:39624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      <v:textbox>
                          <w:txbxContent>
                            <w:p w14:paraId="46E2ADAC" w14:textId="2FBEAD2D" w:rsidR="006F2C54" w:rsidRPr="006F2C54" w:rsidRDefault="006D33E0" w:rsidP="006F2C54">
                              <w:pPr>
                                <w:rPr>
                                  <w:szCs w:val="18"/>
                                </w:rPr>
                              </w:pPr>
                              <w:hyperlink r:id="rId32" w:history="1">
                                <w:r w:rsidR="006F2C54" w:rsidRPr="006F2C54">
                                  <w:rPr>
                                    <w:rStyle w:val="Hipervnculo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6F2C54" w:rsidRPr="006F2C54">
                                <w:rPr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6F2C54" w:rsidRPr="006F2C54">
                                  <w:rPr>
                                    <w:rStyle w:val="Hipervnculo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v:textbox>
                      </v:shape>
                      <w10:wrap type="through"/>
                    </v:group>
                  </w:pict>
                </mc:Fallback>
              </mc:AlternateContent>
            </w:r>
            <w:r w:rsidR="006F2C54" w:rsidRPr="001D6E09">
              <w:rPr>
                <w:lang w:val="en-US"/>
              </w:rPr>
              <w:t xml:space="preserve">                                       </w:t>
            </w:r>
          </w:p>
          <w:p w14:paraId="13BBEC54" w14:textId="086F0346" w:rsidR="006F2C54" w:rsidRPr="001D6E09" w:rsidRDefault="00AE6093" w:rsidP="0028058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GitHub</w:t>
            </w:r>
            <w:r w:rsidR="0028058D" w:rsidRPr="001D6E09">
              <w:rPr>
                <w:lang w:val="en-US"/>
              </w:rPr>
              <w:t xml:space="preserve">  </w:t>
            </w:r>
            <w:r>
              <w:rPr>
                <w:lang w:val="en-US"/>
              </w:rPr>
              <w:t>Python</w:t>
            </w:r>
            <w:proofErr w:type="gramEnd"/>
          </w:p>
        </w:tc>
      </w:tr>
      <w:tr w:rsidR="006F2C54" w:rsidRPr="0059649E" w14:paraId="5334FE6D" w14:textId="77777777" w:rsidTr="00804AA5">
        <w:tc>
          <w:tcPr>
            <w:tcW w:w="3600" w:type="dxa"/>
          </w:tcPr>
          <w:p w14:paraId="6296DD95" w14:textId="77777777" w:rsidR="006F2C54" w:rsidRPr="001D6E09" w:rsidRDefault="006F2C54" w:rsidP="00036450">
            <w:pPr>
              <w:pStyle w:val="Ttulo3"/>
              <w:rPr>
                <w:lang w:val="en-US"/>
              </w:rPr>
            </w:pPr>
          </w:p>
        </w:tc>
        <w:tc>
          <w:tcPr>
            <w:tcW w:w="720" w:type="dxa"/>
          </w:tcPr>
          <w:p w14:paraId="50BF82BB" w14:textId="77777777" w:rsidR="006F2C54" w:rsidRPr="001D6E09" w:rsidRDefault="006F2C54" w:rsidP="000C45FF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470" w:type="dxa"/>
          </w:tcPr>
          <w:p w14:paraId="4EC6355B" w14:textId="77777777" w:rsidR="006F2C54" w:rsidRDefault="00BB2798" w:rsidP="00036450">
            <w:pPr>
              <w:pStyle w:val="Ttulo2"/>
            </w:pPr>
            <w:r>
              <w:t>EDUCACION</w:t>
            </w:r>
          </w:p>
          <w:p w14:paraId="2A6F93E7" w14:textId="77777777" w:rsidR="00BB2798" w:rsidRDefault="00BB2798" w:rsidP="00BB2798">
            <w:r>
              <w:t>Ingeniería de Sistemas – Corporación Unificada Nacional CUN</w:t>
            </w:r>
          </w:p>
          <w:p w14:paraId="55FA8092" w14:textId="77777777" w:rsidR="00BB2798" w:rsidRDefault="0002234B" w:rsidP="00BB2798">
            <w:pPr>
              <w:pStyle w:val="Fecha"/>
              <w:numPr>
                <w:ilvl w:val="0"/>
                <w:numId w:val="15"/>
              </w:numPr>
            </w:pPr>
            <w:r>
              <w:t>2017</w:t>
            </w:r>
            <w:r w:rsidR="00BB2798" w:rsidRPr="0059649E">
              <w:rPr>
                <w:lang w:bidi="es-ES"/>
              </w:rPr>
              <w:t xml:space="preserve"> </w:t>
            </w:r>
            <w:r w:rsidR="00BB2798">
              <w:rPr>
                <w:lang w:bidi="es-ES"/>
              </w:rPr>
              <w:t>–</w:t>
            </w:r>
            <w:r w:rsidR="00BB2798" w:rsidRPr="0059649E">
              <w:rPr>
                <w:lang w:bidi="es-ES"/>
              </w:rPr>
              <w:t xml:space="preserve"> </w:t>
            </w:r>
            <w:r w:rsidR="00B20797">
              <w:t>Finalizando Requisitos de Grado</w:t>
            </w:r>
          </w:p>
          <w:p w14:paraId="6BC3ACCC" w14:textId="77777777" w:rsidR="00255704" w:rsidRDefault="00255704" w:rsidP="00255704">
            <w:r>
              <w:t xml:space="preserve">Estudiante </w:t>
            </w:r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 xml:space="preserve"> – LeonidasEsteban.com</w:t>
            </w:r>
          </w:p>
          <w:p w14:paraId="5E072576" w14:textId="5A085034" w:rsidR="00804AA5" w:rsidRPr="00557488" w:rsidRDefault="00255704" w:rsidP="00255704">
            <w:pPr>
              <w:pStyle w:val="Prrafodelista"/>
              <w:numPr>
                <w:ilvl w:val="0"/>
                <w:numId w:val="15"/>
              </w:numPr>
            </w:pPr>
            <w:r>
              <w:t>2021 – Actualmente estudiante</w:t>
            </w:r>
          </w:p>
        </w:tc>
      </w:tr>
      <w:tr w:rsidR="004A4574" w:rsidRPr="0059649E" w14:paraId="36E74594" w14:textId="77777777" w:rsidTr="00804AA5">
        <w:tc>
          <w:tcPr>
            <w:tcW w:w="3600" w:type="dxa"/>
          </w:tcPr>
          <w:p w14:paraId="43786E01" w14:textId="77777777" w:rsidR="004A4574" w:rsidRDefault="004A4574" w:rsidP="00036450">
            <w:pPr>
              <w:pStyle w:val="Ttulo3"/>
            </w:pPr>
          </w:p>
        </w:tc>
        <w:tc>
          <w:tcPr>
            <w:tcW w:w="720" w:type="dxa"/>
          </w:tcPr>
          <w:p w14:paraId="7E20FBD2" w14:textId="77777777" w:rsidR="004A4574" w:rsidRPr="0059649E" w:rsidRDefault="004A4574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526990DD" w14:textId="77777777" w:rsidR="004A4574" w:rsidRDefault="004A4574" w:rsidP="00036450">
            <w:pPr>
              <w:pStyle w:val="Ttulo2"/>
            </w:pPr>
          </w:p>
        </w:tc>
      </w:tr>
    </w:tbl>
    <w:p w14:paraId="03CFD526" w14:textId="77777777" w:rsidR="0043117B" w:rsidRPr="0059649E" w:rsidRDefault="006D33E0" w:rsidP="000C45FF">
      <w:pPr>
        <w:tabs>
          <w:tab w:val="left" w:pos="990"/>
        </w:tabs>
      </w:pPr>
    </w:p>
    <w:sectPr w:rsidR="0043117B" w:rsidRPr="0059649E" w:rsidSect="0059649E">
      <w:headerReference w:type="default" r:id="rId34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2F0EA" w14:textId="77777777" w:rsidR="0041213E" w:rsidRDefault="0041213E" w:rsidP="000C45FF">
      <w:r>
        <w:separator/>
      </w:r>
    </w:p>
  </w:endnote>
  <w:endnote w:type="continuationSeparator" w:id="0">
    <w:p w14:paraId="128CEECA" w14:textId="77777777" w:rsidR="0041213E" w:rsidRDefault="0041213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D3B6D" w14:textId="77777777" w:rsidR="0041213E" w:rsidRDefault="0041213E" w:rsidP="000C45FF">
      <w:r>
        <w:separator/>
      </w:r>
    </w:p>
  </w:footnote>
  <w:footnote w:type="continuationSeparator" w:id="0">
    <w:p w14:paraId="0765969B" w14:textId="77777777" w:rsidR="0041213E" w:rsidRDefault="0041213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A8DD3" w14:textId="26576E37" w:rsidR="000C45FF" w:rsidRPr="0059649E" w:rsidRDefault="000C45FF" w:rsidP="00DD525D">
    <w:pPr>
      <w:pStyle w:val="Encabezado"/>
      <w:tabs>
        <w:tab w:val="clear" w:pos="4680"/>
        <w:tab w:val="clear" w:pos="9360"/>
        <w:tab w:val="left" w:pos="6662"/>
      </w:tabs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582DC9B7" wp14:editId="4A190E2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38100" t="38100" r="93345" b="86995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525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1FA6393"/>
    <w:multiLevelType w:val="hybridMultilevel"/>
    <w:tmpl w:val="22B2916A"/>
    <w:lvl w:ilvl="0" w:tplc="CD34CC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110BA"/>
    <w:multiLevelType w:val="hybridMultilevel"/>
    <w:tmpl w:val="13260E22"/>
    <w:lvl w:ilvl="0" w:tplc="B95EE2E6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4FA959E6"/>
    <w:multiLevelType w:val="hybridMultilevel"/>
    <w:tmpl w:val="05A271B0"/>
    <w:lvl w:ilvl="0" w:tplc="E35A91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5"/>
  </w:num>
  <w:num w:numId="14">
    <w:abstractNumId w:val="13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3E"/>
    <w:rsid w:val="000012BC"/>
    <w:rsid w:val="0002234B"/>
    <w:rsid w:val="00036450"/>
    <w:rsid w:val="00057630"/>
    <w:rsid w:val="00075675"/>
    <w:rsid w:val="00094499"/>
    <w:rsid w:val="000A46F3"/>
    <w:rsid w:val="000C45FF"/>
    <w:rsid w:val="000E3FD1"/>
    <w:rsid w:val="00110763"/>
    <w:rsid w:val="00112054"/>
    <w:rsid w:val="001424E5"/>
    <w:rsid w:val="001525E1"/>
    <w:rsid w:val="00180329"/>
    <w:rsid w:val="0019001F"/>
    <w:rsid w:val="001914F8"/>
    <w:rsid w:val="001A74A5"/>
    <w:rsid w:val="001B2ABD"/>
    <w:rsid w:val="001B616C"/>
    <w:rsid w:val="001D085E"/>
    <w:rsid w:val="001D6E09"/>
    <w:rsid w:val="001E0391"/>
    <w:rsid w:val="001E1759"/>
    <w:rsid w:val="001E42F5"/>
    <w:rsid w:val="001F1ECC"/>
    <w:rsid w:val="002400EB"/>
    <w:rsid w:val="00255704"/>
    <w:rsid w:val="002559EC"/>
    <w:rsid w:val="00256CF7"/>
    <w:rsid w:val="00266D4A"/>
    <w:rsid w:val="0026749D"/>
    <w:rsid w:val="0028058D"/>
    <w:rsid w:val="00281FD5"/>
    <w:rsid w:val="00291E12"/>
    <w:rsid w:val="002A681B"/>
    <w:rsid w:val="002C4B8F"/>
    <w:rsid w:val="002D3CA3"/>
    <w:rsid w:val="0030481B"/>
    <w:rsid w:val="00315020"/>
    <w:rsid w:val="0031534A"/>
    <w:rsid w:val="003156FC"/>
    <w:rsid w:val="0032202A"/>
    <w:rsid w:val="003254B5"/>
    <w:rsid w:val="003425A7"/>
    <w:rsid w:val="0037121F"/>
    <w:rsid w:val="003A6B7D"/>
    <w:rsid w:val="003B06CA"/>
    <w:rsid w:val="004071FC"/>
    <w:rsid w:val="0041213E"/>
    <w:rsid w:val="004142CD"/>
    <w:rsid w:val="00445947"/>
    <w:rsid w:val="004561E8"/>
    <w:rsid w:val="004813B3"/>
    <w:rsid w:val="00496591"/>
    <w:rsid w:val="004A4574"/>
    <w:rsid w:val="004C63E4"/>
    <w:rsid w:val="004D0542"/>
    <w:rsid w:val="004D3011"/>
    <w:rsid w:val="00516147"/>
    <w:rsid w:val="00521EB4"/>
    <w:rsid w:val="005262AC"/>
    <w:rsid w:val="00557488"/>
    <w:rsid w:val="00594A20"/>
    <w:rsid w:val="0059649E"/>
    <w:rsid w:val="005C20A6"/>
    <w:rsid w:val="005E39D5"/>
    <w:rsid w:val="00600670"/>
    <w:rsid w:val="0062123A"/>
    <w:rsid w:val="00646E75"/>
    <w:rsid w:val="00656153"/>
    <w:rsid w:val="00661619"/>
    <w:rsid w:val="006771D0"/>
    <w:rsid w:val="00681B7C"/>
    <w:rsid w:val="006B0A26"/>
    <w:rsid w:val="006D33E0"/>
    <w:rsid w:val="006F2C54"/>
    <w:rsid w:val="00707F5A"/>
    <w:rsid w:val="00715FCB"/>
    <w:rsid w:val="00743101"/>
    <w:rsid w:val="0077591A"/>
    <w:rsid w:val="007775E1"/>
    <w:rsid w:val="007867A0"/>
    <w:rsid w:val="007927F5"/>
    <w:rsid w:val="007E4E43"/>
    <w:rsid w:val="00802CA0"/>
    <w:rsid w:val="00804AA5"/>
    <w:rsid w:val="0081222A"/>
    <w:rsid w:val="00826AFD"/>
    <w:rsid w:val="0088579C"/>
    <w:rsid w:val="008E7AF1"/>
    <w:rsid w:val="009260CD"/>
    <w:rsid w:val="00952C25"/>
    <w:rsid w:val="00966D7F"/>
    <w:rsid w:val="009723DC"/>
    <w:rsid w:val="009A09AC"/>
    <w:rsid w:val="009C01CD"/>
    <w:rsid w:val="009E6C27"/>
    <w:rsid w:val="00A2118D"/>
    <w:rsid w:val="00A50695"/>
    <w:rsid w:val="00A517F5"/>
    <w:rsid w:val="00AD76E2"/>
    <w:rsid w:val="00AE6093"/>
    <w:rsid w:val="00B15326"/>
    <w:rsid w:val="00B20152"/>
    <w:rsid w:val="00B20797"/>
    <w:rsid w:val="00B359E4"/>
    <w:rsid w:val="00B57D98"/>
    <w:rsid w:val="00B70850"/>
    <w:rsid w:val="00BB2798"/>
    <w:rsid w:val="00BB6B75"/>
    <w:rsid w:val="00C066B6"/>
    <w:rsid w:val="00C37BA1"/>
    <w:rsid w:val="00C4674C"/>
    <w:rsid w:val="00C475F7"/>
    <w:rsid w:val="00C506CF"/>
    <w:rsid w:val="00C723FB"/>
    <w:rsid w:val="00C72BED"/>
    <w:rsid w:val="00C9578B"/>
    <w:rsid w:val="00C97EC4"/>
    <w:rsid w:val="00CB0055"/>
    <w:rsid w:val="00CC0C6D"/>
    <w:rsid w:val="00CC6B13"/>
    <w:rsid w:val="00CD517D"/>
    <w:rsid w:val="00D04BFE"/>
    <w:rsid w:val="00D214AE"/>
    <w:rsid w:val="00D2522B"/>
    <w:rsid w:val="00D33F88"/>
    <w:rsid w:val="00D422DE"/>
    <w:rsid w:val="00D5459D"/>
    <w:rsid w:val="00DA1F4D"/>
    <w:rsid w:val="00DD0BF5"/>
    <w:rsid w:val="00DD172A"/>
    <w:rsid w:val="00DD525D"/>
    <w:rsid w:val="00E25A26"/>
    <w:rsid w:val="00E3371A"/>
    <w:rsid w:val="00E4381A"/>
    <w:rsid w:val="00E46BD4"/>
    <w:rsid w:val="00E55D74"/>
    <w:rsid w:val="00E945BE"/>
    <w:rsid w:val="00EE4C8D"/>
    <w:rsid w:val="00EF72DC"/>
    <w:rsid w:val="00F31C47"/>
    <w:rsid w:val="00F60274"/>
    <w:rsid w:val="00F66096"/>
    <w:rsid w:val="00F751C4"/>
    <w:rsid w:val="00F77FB9"/>
    <w:rsid w:val="00F94526"/>
    <w:rsid w:val="00FB068F"/>
    <w:rsid w:val="00FB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712A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4A4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ommons.wikimedia.org/wiki/file:git_icon.svg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el.wikipedia.org/wiki/Pyth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reativecommons.org/licenses/by-sa/3.0/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marxsoftware.blogspot.com/2011/01/html5-logo-and-whatwg-html-naming.html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creativecommons.org/licenses/by-nc/3.0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://commons.wikimedia.org/wiki/File:JavaScript-logo.png" TargetMode="External"/><Relationship Id="rId29" Type="http://schemas.openxmlformats.org/officeDocument/2006/relationships/hyperlink" Target="http://pngimg.com/download/73377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://pngimg.com/download/73377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academy.hsoub.com/programming/css/%D8%A7%D8%B3%D8%AA%D8%AE%D8%AF%D8%A7%D9%85-%D8%A7%D9%84%D9%86%D9%85%D8%A7%D8%B0%D8%AC-%D9%81%D9%8A-html5-%D9%85%D8%B9-%D8%A7%D9%84%D8%A3%D8%B5%D9%86%D8%A7%D9%81-%D8%A7%D9%84%D8%B2%D9%91%D8%A7%D8%A6%D9%81%D8%A9-pseudo-classes-%D9%81%D9%8A-css3-r25/" TargetMode="External"/><Relationship Id="rId23" Type="http://schemas.openxmlformats.org/officeDocument/2006/relationships/hyperlink" Target="http://commons.wikimedia.org/wiki/File:JavaScript-logo.png" TargetMode="External"/><Relationship Id="rId28" Type="http://schemas.openxmlformats.org/officeDocument/2006/relationships/hyperlink" Target="http://pngimg.com/download/73377" TargetMode="External"/><Relationship Id="rId36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://commons.wikimedia.org/wiki/File:JavaScript-logo.png" TargetMode="External"/><Relationship Id="rId31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image" Target="media/image8.png"/><Relationship Id="rId30" Type="http://schemas.openxmlformats.org/officeDocument/2006/relationships/hyperlink" Target="https://creativecommons.org/licenses/by-nc/3.0/" TargetMode="Externa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svg"/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%20C\AppData\Local\Microsoft\Office\16.0\DTS\es-ES%7b4CD4F934-921D-4FC0-88AB-786940A047DB%7d\%7b5F46BD01-E2CA-400A-96E1-EEF1459CC55D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4F6EF275224BABBFDC63DDDB884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360CC-F7EA-48C8-9F69-87A0A7A7E4F0}"/>
      </w:docPartPr>
      <w:docPartBody>
        <w:p w:rsidR="00427562" w:rsidRDefault="00427562">
          <w:pPr>
            <w:pStyle w:val="F14F6EF275224BABBFDC63DDDB884FEE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076CFC9BD25B47758C417F59DC8B9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B258C-A41B-4F3F-A9D1-8E88D4AD3B9B}"/>
      </w:docPartPr>
      <w:docPartBody>
        <w:p w:rsidR="00427562" w:rsidRDefault="00427562">
          <w:pPr>
            <w:pStyle w:val="076CFC9BD25B47758C417F59DC8B95F2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473B9B02F0794497A66DDFFE79AF2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1B9C6-AE9A-4EB4-B202-2A42AA534DAF}"/>
      </w:docPartPr>
      <w:docPartBody>
        <w:p w:rsidR="00427562" w:rsidRDefault="00427562">
          <w:pPr>
            <w:pStyle w:val="473B9B02F0794497A66DDFFE79AF2694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623E598D8A9A4D4AA6905DE3AC6B1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71D9F-D8AC-4BA4-B30E-9420AE4FE4D7}"/>
      </w:docPartPr>
      <w:docPartBody>
        <w:p w:rsidR="00427562" w:rsidRDefault="00427562">
          <w:pPr>
            <w:pStyle w:val="623E598D8A9A4D4AA6905DE3AC6B17D3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ACAE82EEC87548DE9EE7F746EE063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C7FB8-8DBA-43DC-A743-10C9F382E34F}"/>
      </w:docPartPr>
      <w:docPartBody>
        <w:p w:rsidR="00427562" w:rsidRDefault="00427562">
          <w:pPr>
            <w:pStyle w:val="ACAE82EEC87548DE9EE7F746EE063DB7"/>
          </w:pPr>
          <w:r w:rsidRPr="0059649E">
            <w:rPr>
              <w:lang w:bidi="es-ES"/>
            </w:rPr>
            <w:t>El sitio web va aquí</w:t>
          </w:r>
        </w:p>
      </w:docPartBody>
    </w:docPart>
    <w:docPart>
      <w:docPartPr>
        <w:name w:val="7E751E7BE53F4DBFBD54974A98870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B9E04-9DE8-46EE-B5D9-3257FF1A03B2}"/>
      </w:docPartPr>
      <w:docPartBody>
        <w:p w:rsidR="00427562" w:rsidRDefault="00427562">
          <w:pPr>
            <w:pStyle w:val="7E751E7BE53F4DBFBD54974A98870415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94A2F30CD47D4641B2B9498BC8912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D5724-7AD1-4577-BE3F-713BC88DC8BF}"/>
      </w:docPartPr>
      <w:docPartBody>
        <w:p w:rsidR="00427562" w:rsidRDefault="00427562">
          <w:pPr>
            <w:pStyle w:val="94A2F30CD47D4641B2B9498BC89123D4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62"/>
    <w:rsid w:val="0042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4F6EF275224BABBFDC63DDDB884FEE">
    <w:name w:val="F14F6EF275224BABBFDC63DDDB884FEE"/>
  </w:style>
  <w:style w:type="paragraph" w:customStyle="1" w:styleId="076CFC9BD25B47758C417F59DC8B95F2">
    <w:name w:val="076CFC9BD25B47758C417F59DC8B95F2"/>
  </w:style>
  <w:style w:type="paragraph" w:customStyle="1" w:styleId="473B9B02F0794497A66DDFFE79AF2694">
    <w:name w:val="473B9B02F0794497A66DDFFE79AF2694"/>
  </w:style>
  <w:style w:type="paragraph" w:customStyle="1" w:styleId="623E598D8A9A4D4AA6905DE3AC6B17D3">
    <w:name w:val="623E598D8A9A4D4AA6905DE3AC6B17D3"/>
  </w:style>
  <w:style w:type="paragraph" w:customStyle="1" w:styleId="ACAE82EEC87548DE9EE7F746EE063DB7">
    <w:name w:val="ACAE82EEC87548DE9EE7F746EE063DB7"/>
  </w:style>
  <w:style w:type="paragraph" w:customStyle="1" w:styleId="7E751E7BE53F4DBFBD54974A98870415">
    <w:name w:val="7E751E7BE53F4DBFBD54974A98870415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94A2F30CD47D4641B2B9498BC89123D4">
    <w:name w:val="94A2F30CD47D4641B2B9498BC89123D4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3210AD9A118048AC713D12281B58C7" ma:contentTypeVersion="0" ma:contentTypeDescription="Crear nuevo documento." ma:contentTypeScope="" ma:versionID="9c29dd36f3a85d26e59420f99a75ca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426c680a4c1911e2f638f901d118f2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FC6A6-5F8B-4DF8-B685-9A88D1A733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493C0A0-3F03-4227-ACE2-F3D77C6E9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22F125-ACE9-421A-9989-599EBF1CF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{5F46BD01-E2CA-400A-96E1-EEF1459CC55D}tf00546271_win32.dotx</Template>
  <TotalTime>0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2021-12-02T07:03:00Z</dcterms:created>
  <dcterms:modified xsi:type="dcterms:W3CDTF">2021-12-02T07:03:00Z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0x0101009D3210AD9A118048AC713D12281B58C7</vt:lpwstr>
  </property>
</Properties>
</file>